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6A25" w14:textId="77777777" w:rsidR="004D7507" w:rsidRDefault="00000000">
      <w:pPr>
        <w:pStyle w:val="Heading2"/>
      </w:pPr>
      <w:bookmarkStart w:id="0" w:name="education"/>
      <w:r>
        <w:t>EDUCATION</w:t>
      </w:r>
    </w:p>
    <w:p w14:paraId="6801CCAE" w14:textId="77777777" w:rsidR="004D7507" w:rsidRDefault="00000000">
      <w:pPr>
        <w:pStyle w:val="Heading3"/>
      </w:pPr>
      <w:bookmarkStart w:id="1" w:name="Xe0d005b35b507664e15206d5e41f89a45386bec"/>
      <w:r>
        <w:t>Ph.D. Candidate, University of Victoria, Current</w:t>
      </w:r>
    </w:p>
    <w:p w14:paraId="281614BE" w14:textId="77777777" w:rsidR="004D7507" w:rsidRDefault="00000000">
      <w:r>
        <w:t>Department of Curriculum and Instruction</w:t>
      </w:r>
    </w:p>
    <w:p w14:paraId="72267538" w14:textId="77777777" w:rsidR="004D7507" w:rsidRDefault="00000000">
      <w:pPr>
        <w:pStyle w:val="BodyText"/>
      </w:pPr>
      <w:r>
        <w:rPr>
          <w:b/>
          <w:bCs/>
        </w:rPr>
        <w:t>Dissertation title:</w:t>
      </w:r>
      <w:r>
        <w:t xml:space="preserve"> “Technology-Integrated Assessment in Higher Education”</w:t>
      </w:r>
    </w:p>
    <w:p w14:paraId="486BC806" w14:textId="77777777" w:rsidR="004D7507" w:rsidRDefault="00000000">
      <w:pPr>
        <w:pStyle w:val="Heading4"/>
      </w:pPr>
      <w:bookmarkStart w:id="2" w:name="publications-from-dissertation-research"/>
      <w:r>
        <w:t>Publications from Dissertation Research</w:t>
      </w:r>
    </w:p>
    <w:p w14:paraId="69E5708F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(2024a). </w:t>
      </w:r>
      <w:hyperlink r:id="rId7">
        <w:r w:rsidR="004D7507">
          <w:rPr>
            <w:rStyle w:val="Hyperlink"/>
          </w:rPr>
          <w:t>Developing the Technology-Integrated Assessment Framework.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1–19.</w:t>
      </w:r>
    </w:p>
    <w:p w14:paraId="221C0ABF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(2024b). </w:t>
      </w:r>
      <w:hyperlink r:id="rId8">
        <w:r w:rsidR="004D7507">
          <w:rPr>
            <w:rStyle w:val="Hyperlink"/>
          </w:rPr>
          <w:t>Technology-Integrated Assessment: A Literature Review.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1–48.</w:t>
      </w:r>
    </w:p>
    <w:p w14:paraId="28D51156" w14:textId="77777777" w:rsidR="004D7507" w:rsidRDefault="00000000">
      <w:pPr>
        <w:pStyle w:val="Heading3"/>
      </w:pPr>
      <w:bookmarkStart w:id="3" w:name="X1f708afd9f1bda2167d05a57d3aeb80e14b1056"/>
      <w:bookmarkEnd w:id="1"/>
      <w:bookmarkEnd w:id="2"/>
      <w:r>
        <w:t>Master of Education (Distance Education), Athabasca University, 2014</w:t>
      </w:r>
    </w:p>
    <w:p w14:paraId="1106E2D1" w14:textId="77777777" w:rsidR="004D7507" w:rsidRDefault="00000000">
      <w:r>
        <w:rPr>
          <w:b/>
          <w:bCs/>
        </w:rPr>
        <w:t>Thesis:</w:t>
      </w:r>
      <w:r>
        <w:t xml:space="preserve"> </w:t>
      </w:r>
      <w:hyperlink r:id="rId9">
        <w:r w:rsidR="004D7507">
          <w:rPr>
            <w:rStyle w:val="Hyperlink"/>
            <w:i/>
            <w:iCs/>
          </w:rPr>
          <w:t>Structured Student Interactions in Online Distance Education: Exploring the Study Buddy Activity</w:t>
        </w:r>
      </w:hyperlink>
    </w:p>
    <w:p w14:paraId="503825D8" w14:textId="77777777" w:rsidR="004D7507" w:rsidRDefault="00000000">
      <w:pPr>
        <w:numPr>
          <w:ilvl w:val="0"/>
          <w:numId w:val="15"/>
        </w:numPr>
      </w:pPr>
      <w:r>
        <w:t>Athabasca University Tim Byrne Memorial Scholarship (for academic excellence along with an outstanding thesis or project), nominated by the Centre for Distance Education, June 2014.</w:t>
      </w:r>
    </w:p>
    <w:p w14:paraId="1510B8F9" w14:textId="77777777" w:rsidR="004D7507" w:rsidRDefault="00000000">
      <w:pPr>
        <w:pStyle w:val="Heading4"/>
      </w:pPr>
      <w:bookmarkStart w:id="4" w:name="publication-from-thesis-research"/>
      <w:r>
        <w:t>Publication from Thesis Research</w:t>
      </w:r>
    </w:p>
    <w:p w14:paraId="3D94D258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Richards, G. (2016). </w:t>
      </w:r>
      <w:hyperlink r:id="rId10">
        <w:r w:rsidR="004D7507">
          <w:rPr>
            <w:rStyle w:val="Hyperlink"/>
          </w:rPr>
          <w:t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>International Review of Research in Open and Distance Learning, 17</w:t>
      </w:r>
      <w:r>
        <w:t>(3).</w:t>
      </w:r>
    </w:p>
    <w:p w14:paraId="1156420E" w14:textId="77777777" w:rsidR="004D7507" w:rsidRDefault="00000000">
      <w:pPr>
        <w:pStyle w:val="Heading3"/>
      </w:pPr>
      <w:bookmarkStart w:id="5" w:name="Xd5dfb0c8904026498ddcaf4ad8fbf650e1f3776"/>
      <w:bookmarkEnd w:id="3"/>
      <w:bookmarkEnd w:id="4"/>
      <w:r>
        <w:t>Bachelor of Education (Great Distinction), University of Lethbridge, 2002</w:t>
      </w:r>
    </w:p>
    <w:p w14:paraId="3530BC86" w14:textId="77777777" w:rsidR="004D7507" w:rsidRDefault="00000000" w:rsidP="00E068D3">
      <w:pPr>
        <w:pStyle w:val="ListBullet"/>
      </w:pPr>
      <w:r>
        <w:t>Minor in Outdoor Education</w:t>
      </w:r>
    </w:p>
    <w:p w14:paraId="29BD2551" w14:textId="77777777" w:rsidR="004D7507" w:rsidRDefault="00000000" w:rsidP="00E068D3">
      <w:pPr>
        <w:pStyle w:val="ListBullet"/>
      </w:pPr>
      <w:r>
        <w:t>Specialization in Technology in Education</w:t>
      </w:r>
    </w:p>
    <w:p w14:paraId="584D5696" w14:textId="77777777" w:rsidR="004D7507" w:rsidRDefault="00000000" w:rsidP="00E068D3">
      <w:pPr>
        <w:pStyle w:val="ListBullet"/>
      </w:pPr>
      <w:r>
        <w:t>Specialization in Career and Technology Studies</w:t>
      </w:r>
    </w:p>
    <w:p w14:paraId="29FFA13E" w14:textId="77777777" w:rsidR="004D7507" w:rsidRDefault="00000000">
      <w:pPr>
        <w:pStyle w:val="Heading3"/>
      </w:pPr>
      <w:bookmarkStart w:id="6" w:name="X74e29517d59153583dece94d26f0c1c17c0cea6"/>
      <w:bookmarkEnd w:id="5"/>
      <w:r>
        <w:t>University College of the Fraser Valley, Abbotsford, BC 1999-2000</w:t>
      </w:r>
    </w:p>
    <w:p w14:paraId="4ED99ED0" w14:textId="77777777" w:rsidR="004D7507" w:rsidRDefault="00000000" w:rsidP="00E068D3">
      <w:pPr>
        <w:pStyle w:val="ListBullet"/>
      </w:pPr>
      <w:r>
        <w:t>Courses in geography; no credential.</w:t>
      </w:r>
    </w:p>
    <w:p w14:paraId="0DAE82DC" w14:textId="77777777" w:rsidR="004D7507" w:rsidRDefault="00000000">
      <w:pPr>
        <w:pStyle w:val="Heading3"/>
      </w:pPr>
      <w:bookmarkStart w:id="7" w:name="X4da79bf4f7e575501dc5e996945b38438c4b39a"/>
      <w:bookmarkEnd w:id="6"/>
      <w:r>
        <w:t>Bachelor of Arts, Trinity Western University, 1997</w:t>
      </w:r>
    </w:p>
    <w:p w14:paraId="7ADED79C" w14:textId="77777777" w:rsidR="004D7507" w:rsidRDefault="00000000" w:rsidP="00E068D3">
      <w:pPr>
        <w:pStyle w:val="ListBullet"/>
      </w:pPr>
      <w:r>
        <w:t>Physical Education</w:t>
      </w:r>
    </w:p>
    <w:p w14:paraId="52026386" w14:textId="77777777" w:rsidR="004D7507" w:rsidRDefault="00000000" w:rsidP="00E068D3">
      <w:pPr>
        <w:pStyle w:val="ListBullet"/>
      </w:pPr>
      <w:r>
        <w:t>Minor in Recreation</w:t>
      </w:r>
    </w:p>
    <w:p w14:paraId="40B0DC14" w14:textId="77777777" w:rsidR="004D7507" w:rsidRDefault="00000000">
      <w:pPr>
        <w:pStyle w:val="Heading2"/>
      </w:pPr>
      <w:bookmarkStart w:id="8" w:name="experience"/>
      <w:bookmarkEnd w:id="0"/>
      <w:bookmarkEnd w:id="7"/>
      <w:r>
        <w:lastRenderedPageBreak/>
        <w:t>EXPERIENCE</w:t>
      </w:r>
    </w:p>
    <w:p w14:paraId="5BF7C148" w14:textId="77777777" w:rsidR="004D7507" w:rsidRDefault="00000000">
      <w:pPr>
        <w:pStyle w:val="Heading3"/>
      </w:pPr>
      <w:bookmarkStart w:id="9" w:name="X73b39a2d042529feb3af350acdffa61a456e10a"/>
      <w:r>
        <w:t>Sessional Instructor, Trinity Western University</w:t>
      </w:r>
    </w:p>
    <w:p w14:paraId="4ABED513" w14:textId="77777777" w:rsidR="004D7507" w:rsidRDefault="00000000">
      <w:r>
        <w:t>2019-Present</w:t>
      </w:r>
    </w:p>
    <w:p w14:paraId="160125A7" w14:textId="77777777" w:rsidR="004D7507" w:rsidRDefault="00000000" w:rsidP="00E068D3">
      <w:pPr>
        <w:pStyle w:val="ListBullet"/>
      </w:pPr>
      <w:r>
        <w:t>LDRS 663 - Coaching for Transformational Blended Learning (2019, 2020, 2021, 2023, 2024 - Graduate course)</w:t>
      </w:r>
    </w:p>
    <w:p w14:paraId="450E32C9" w14:textId="77777777" w:rsidR="004D7507" w:rsidRDefault="00000000">
      <w:pPr>
        <w:pStyle w:val="Heading3"/>
      </w:pPr>
      <w:bookmarkStart w:id="10" w:name="X0b8b3d5f50f2e3099da0af9131a206f91676531"/>
      <w:bookmarkEnd w:id="9"/>
      <w:r>
        <w:t>Sessional Instructor, University of Victoria</w:t>
      </w:r>
    </w:p>
    <w:p w14:paraId="4CBF2EEC" w14:textId="77777777" w:rsidR="004D7507" w:rsidRDefault="00000000">
      <w:r>
        <w:t>2019-2022</w:t>
      </w:r>
    </w:p>
    <w:p w14:paraId="5D77EEC5" w14:textId="77777777" w:rsidR="004D7507" w:rsidRDefault="00000000" w:rsidP="00E068D3">
      <w:pPr>
        <w:pStyle w:val="ListBullet"/>
      </w:pPr>
      <w:r>
        <w:t>EDCI 335 - Learning Design (2019, 2020, 2021)</w:t>
      </w:r>
    </w:p>
    <w:p w14:paraId="5D0FF001" w14:textId="77777777" w:rsidR="004D7507" w:rsidRDefault="00000000" w:rsidP="00E068D3">
      <w:pPr>
        <w:pStyle w:val="ListBullet"/>
      </w:pPr>
      <w:r>
        <w:t>EDCI 339 - Open and Distributed Learning (2019 and 2020)</w:t>
      </w:r>
    </w:p>
    <w:p w14:paraId="47773A8B" w14:textId="77777777" w:rsidR="004D7507" w:rsidRDefault="00000000" w:rsidP="00E068D3">
      <w:pPr>
        <w:pStyle w:val="ListBullet"/>
      </w:pPr>
      <w:r>
        <w:t>EDCI 338 - Social Media and Personalized Learning (2022)</w:t>
      </w:r>
    </w:p>
    <w:p w14:paraId="440DBAB7" w14:textId="77777777" w:rsidR="004D7507" w:rsidRDefault="00000000">
      <w:pPr>
        <w:pStyle w:val="Heading3"/>
      </w:pPr>
      <w:bookmarkStart w:id="11" w:name="X8f1b19a707a24fd905cf2f97041b32fa7594adc"/>
      <w:bookmarkEnd w:id="10"/>
      <w:r>
        <w:t>Manager of Online Learning and Instructional Technologies, Trinity Western University, Langley, BC</w:t>
      </w:r>
    </w:p>
    <w:p w14:paraId="5DC0DE9D" w14:textId="77777777" w:rsidR="004D7507" w:rsidRDefault="00000000">
      <w:r>
        <w:t>August 2016-Present</w:t>
      </w:r>
    </w:p>
    <w:p w14:paraId="4B290899" w14:textId="77777777" w:rsidR="004D7507" w:rsidRDefault="00000000" w:rsidP="00E068D3">
      <w:pPr>
        <w:pStyle w:val="ListBullet"/>
      </w:pPr>
      <w:r>
        <w:t>Collaborated with senior leadership, project managers, and my team to envision and realize the creation of an online, asynchronous, continuous-entry higher education program</w:t>
      </w:r>
    </w:p>
    <w:p w14:paraId="003BAE14" w14:textId="77777777" w:rsidR="004D7507" w:rsidRDefault="00000000" w:rsidP="00E068D3">
      <w:pPr>
        <w:pStyle w:val="ListBullet"/>
      </w:pPr>
      <w:r>
        <w:t>Planned and led support for 300 faculty, instructors, and associated staff who pivoted to remote teaching due to covid-19</w:t>
      </w:r>
    </w:p>
    <w:p w14:paraId="0C91D63D" w14:textId="77777777" w:rsidR="004D7507" w:rsidRDefault="00000000" w:rsidP="00E068D3">
      <w:pPr>
        <w:pStyle w:val="ListBullet"/>
      </w:pPr>
      <w:r>
        <w:t>Planned and executed new learning management system installation</w:t>
      </w:r>
    </w:p>
    <w:p w14:paraId="51D492A4" w14:textId="77777777" w:rsidR="004D7507" w:rsidRDefault="00000000" w:rsidP="00E068D3">
      <w:pPr>
        <w:pStyle w:val="ListBullet"/>
      </w:pPr>
      <w:r>
        <w:t>Envisioned and built flexible infrastructure for the design and deployment of online learning experiences</w:t>
      </w:r>
    </w:p>
    <w:p w14:paraId="630A736F" w14:textId="77777777" w:rsidR="004D7507" w:rsidRDefault="00000000" w:rsidP="00E068D3">
      <w:pPr>
        <w:pStyle w:val="ListBullet"/>
      </w:pPr>
      <w:r>
        <w:t>Managed a growing team of instructional designers, digital course producers, media producers</w:t>
      </w:r>
    </w:p>
    <w:p w14:paraId="22FB6063" w14:textId="77777777" w:rsidR="004D7507" w:rsidRDefault="00000000" w:rsidP="00E068D3">
      <w:pPr>
        <w:pStyle w:val="ListBullet"/>
      </w:pPr>
      <w:r>
        <w:t>Trained faculty and support staff to use a new learning management system</w:t>
      </w:r>
    </w:p>
    <w:p w14:paraId="20AD817F" w14:textId="77777777" w:rsidR="004D7507" w:rsidRDefault="00000000" w:rsidP="00E068D3">
      <w:pPr>
        <w:pStyle w:val="ListBullet"/>
      </w:pPr>
      <w:r>
        <w:t>Coordinated work between multiple internal and external stakeholders</w:t>
      </w:r>
    </w:p>
    <w:p w14:paraId="3B4D9C36" w14:textId="77777777" w:rsidR="004D7507" w:rsidRDefault="00000000" w:rsidP="00E068D3">
      <w:pPr>
        <w:pStyle w:val="ListBullet"/>
      </w:pPr>
      <w:r>
        <w:t>Planned and implemented faculty development activities</w:t>
      </w:r>
    </w:p>
    <w:p w14:paraId="2B6E8A80" w14:textId="77777777" w:rsidR="004D7507" w:rsidRDefault="00000000" w:rsidP="00E068D3">
      <w:pPr>
        <w:pStyle w:val="ListBullet"/>
      </w:pPr>
      <w:r>
        <w:t>Supported the development of online learning initiatives as per the TWU Strategic Plan</w:t>
      </w:r>
    </w:p>
    <w:p w14:paraId="4AC423E5" w14:textId="77777777" w:rsidR="004D7507" w:rsidRDefault="00000000" w:rsidP="00E068D3">
      <w:pPr>
        <w:pStyle w:val="ListBullet"/>
      </w:pPr>
      <w:r>
        <w:t>Hired and supervised student support workers</w:t>
      </w:r>
    </w:p>
    <w:p w14:paraId="61A1E866" w14:textId="77777777" w:rsidR="004D7507" w:rsidRDefault="00000000" w:rsidP="00E068D3">
      <w:pPr>
        <w:pStyle w:val="ListBullet"/>
      </w:pPr>
      <w:r>
        <w:t>Supervised course development projects to meet production timelines</w:t>
      </w:r>
    </w:p>
    <w:p w14:paraId="1B5D7397" w14:textId="77777777" w:rsidR="004D7507" w:rsidRDefault="00000000" w:rsidP="00E068D3">
      <w:pPr>
        <w:pStyle w:val="ListBullet"/>
      </w:pPr>
      <w:r>
        <w:t>Researched and implemented new instructional strategies</w:t>
      </w:r>
    </w:p>
    <w:p w14:paraId="6B2815DC" w14:textId="77777777" w:rsidR="004D7507" w:rsidRDefault="00000000" w:rsidP="00E068D3">
      <w:pPr>
        <w:pStyle w:val="ListBullet"/>
      </w:pPr>
      <w:r>
        <w:t>Participated in the planning and administration of policies, strategic plans, and goals</w:t>
      </w:r>
    </w:p>
    <w:p w14:paraId="7BDB86FD" w14:textId="77777777" w:rsidR="004D7507" w:rsidRDefault="00000000">
      <w:pPr>
        <w:pStyle w:val="Heading3"/>
      </w:pPr>
      <w:bookmarkStart w:id="12" w:name="X9ce7def0a85519143b6431dead11e85f777cc91"/>
      <w:bookmarkEnd w:id="11"/>
      <w:r>
        <w:t>Coordinator for Educational Technologies, Thompson Rivers University, Kamloops, BC</w:t>
      </w:r>
    </w:p>
    <w:p w14:paraId="2FD691AC" w14:textId="77777777" w:rsidR="004D7507" w:rsidRDefault="00000000">
      <w:r>
        <w:t>March 2016-June 2016 (sessional appointment)</w:t>
      </w:r>
    </w:p>
    <w:p w14:paraId="559F2D67" w14:textId="77777777" w:rsidR="004D7507" w:rsidRDefault="00000000" w:rsidP="00E068D3">
      <w:pPr>
        <w:pStyle w:val="ListBullet"/>
      </w:pPr>
      <w:r>
        <w:t>Communicated best practices to support professional development through workshops and seminars.</w:t>
      </w:r>
    </w:p>
    <w:p w14:paraId="569DB1EA" w14:textId="77777777" w:rsidR="004D7507" w:rsidRDefault="00000000" w:rsidP="00E068D3">
      <w:pPr>
        <w:pStyle w:val="ListBullet"/>
      </w:pPr>
      <w:r>
        <w:lastRenderedPageBreak/>
        <w:t>Contributed to strategic planning for maintenance, upgrades and data integrity of synchronous and asynchronous educational technologies.</w:t>
      </w:r>
    </w:p>
    <w:p w14:paraId="7ABF549E" w14:textId="77777777" w:rsidR="004D7507" w:rsidRDefault="00000000" w:rsidP="00E068D3">
      <w:pPr>
        <w:pStyle w:val="ListBullet"/>
      </w:pPr>
      <w:r>
        <w:t>Provided technical support for faculty professional development and course delivery.</w:t>
      </w:r>
    </w:p>
    <w:p w14:paraId="191E1FD8" w14:textId="77777777" w:rsidR="004D7507" w:rsidRDefault="00000000" w:rsidP="00E068D3">
      <w:pPr>
        <w:pStyle w:val="ListBullet"/>
      </w:pPr>
      <w:r>
        <w:t>Researched and reported on the use of emerging educational technologies to support and advance scholarly teaching and assessment of learning.</w:t>
      </w:r>
    </w:p>
    <w:p w14:paraId="33B87145" w14:textId="77777777" w:rsidR="004D7507" w:rsidRDefault="00000000" w:rsidP="00E068D3">
      <w:pPr>
        <w:pStyle w:val="ListBullet"/>
      </w:pPr>
      <w:r>
        <w:t>Collaborated with TRU service units to establish, integrate and align blended and online learning solutions.</w:t>
      </w:r>
    </w:p>
    <w:p w14:paraId="45DE28B3" w14:textId="77777777" w:rsidR="004D7507" w:rsidRDefault="00000000">
      <w:pPr>
        <w:pStyle w:val="Heading3"/>
      </w:pPr>
      <w:bookmarkStart w:id="13" w:name="X792188e8edc9e94e9d427d1e3a8b94c9de79441"/>
      <w:bookmarkEnd w:id="12"/>
      <w:r>
        <w:t>E-Learning Facilitator, Thompson Rivers University, Kamloops, BC</w:t>
      </w:r>
    </w:p>
    <w:p w14:paraId="76CC438D" w14:textId="77777777" w:rsidR="004D7507" w:rsidRDefault="00000000">
      <w:r>
        <w:t>April 2010-June 2016</w:t>
      </w:r>
    </w:p>
    <w:p w14:paraId="154860FA" w14:textId="77777777" w:rsidR="004D7507" w:rsidRDefault="00000000">
      <w:pPr>
        <w:pStyle w:val="BodyText"/>
      </w:pPr>
      <w:r>
        <w:rPr>
          <w:b/>
          <w:bCs/>
        </w:rPr>
        <w:t>Faculty Development</w:t>
      </w:r>
    </w:p>
    <w:p w14:paraId="14BD07C0" w14:textId="77777777" w:rsidR="004D7507" w:rsidRDefault="00000000" w:rsidP="00E068D3">
      <w:pPr>
        <w:pStyle w:val="ListBullet"/>
      </w:pPr>
      <w:r>
        <w:t>Designed, implemented, and evaluated learning outcomes and courses for professional development program for Open Learning Faculty Members (OLFMs).</w:t>
      </w:r>
    </w:p>
    <w:p w14:paraId="32DF1BAE" w14:textId="77777777" w:rsidR="004D7507" w:rsidRDefault="00000000" w:rsidP="00E068D3">
      <w:pPr>
        <w:pStyle w:val="ListBullet"/>
      </w:pPr>
      <w:r>
        <w:t>Facilitated faculty development courses and webinars to support student engagement and retention for OLFMs and TRU-OL staff.</w:t>
      </w:r>
    </w:p>
    <w:p w14:paraId="3435AE44" w14:textId="77777777" w:rsidR="004D7507" w:rsidRDefault="00000000" w:rsidP="00E068D3">
      <w:pPr>
        <w:pStyle w:val="ListBullet"/>
      </w:pPr>
      <w:r>
        <w:t>Co-planned and hosted annual OLFM faculty development workshops.</w:t>
      </w:r>
    </w:p>
    <w:p w14:paraId="0A6B2832" w14:textId="77777777" w:rsidR="004D7507" w:rsidRDefault="00000000" w:rsidP="00E068D3">
      <w:pPr>
        <w:pStyle w:val="ListBullet"/>
      </w:pPr>
      <w:r>
        <w:t>Initiated, planned and designed online orientation and resource website for OLFMs at elearning.trubox.ca.</w:t>
      </w:r>
    </w:p>
    <w:p w14:paraId="4BF1B033" w14:textId="77777777" w:rsidR="004D7507" w:rsidRDefault="00000000" w:rsidP="00E068D3">
      <w:pPr>
        <w:pStyle w:val="ListBullet"/>
      </w:pPr>
      <w:r>
        <w:t>Planned, led and debriefed team-building initiative tasks with colleagues and OLFMs.</w:t>
      </w:r>
    </w:p>
    <w:p w14:paraId="12016A8C" w14:textId="77777777" w:rsidR="004D7507" w:rsidRDefault="00000000">
      <w:r>
        <w:rPr>
          <w:b/>
          <w:bCs/>
        </w:rPr>
        <w:t>Educational Technology</w:t>
      </w:r>
    </w:p>
    <w:p w14:paraId="5B61446A" w14:textId="77777777" w:rsidR="004D7507" w:rsidRDefault="00000000" w:rsidP="00E068D3">
      <w:pPr>
        <w:pStyle w:val="ListBullet"/>
      </w:pPr>
      <w:r>
        <w:t>Coordinated and implemented support for two major Learning Management System transitions for TRU campus and Open Learning faculty.</w:t>
      </w:r>
    </w:p>
    <w:p w14:paraId="3D8A8241" w14:textId="77777777" w:rsidR="004D7507" w:rsidRDefault="00000000" w:rsidP="00E068D3">
      <w:pPr>
        <w:pStyle w:val="ListBullet"/>
      </w:pPr>
      <w:r>
        <w:t>Cooperated with staff from the TRU Centre for Student Engagement and Learning Innovation to support faculty teaching with Moodle.</w:t>
      </w:r>
    </w:p>
    <w:p w14:paraId="05B3D919" w14:textId="77777777" w:rsidR="004D7507" w:rsidRDefault="00000000" w:rsidP="00E068D3">
      <w:pPr>
        <w:pStyle w:val="ListBullet"/>
      </w:pPr>
      <w:r>
        <w:t>Created support materials for students learning to use WordPress to create and manage their own web-based e-Portfolios.</w:t>
      </w:r>
    </w:p>
    <w:p w14:paraId="5F9C539F" w14:textId="77777777" w:rsidR="004D7507" w:rsidRDefault="00000000" w:rsidP="00E068D3">
      <w:pPr>
        <w:pStyle w:val="ListBullet"/>
      </w:pPr>
      <w:r>
        <w:t>Provided collegial one-on-one support to TRU faculty and OLFMs to promote student learning using emerging and trailing-edge educational technologies.</w:t>
      </w:r>
    </w:p>
    <w:p w14:paraId="0B40D5CE" w14:textId="77777777" w:rsidR="004D7507" w:rsidRDefault="00000000" w:rsidP="00E068D3">
      <w:pPr>
        <w:pStyle w:val="ListBullet"/>
      </w:pPr>
      <w:r>
        <w:t>Worked cooperatively with TRU Instructional Designers to effectively integrate educational technology tools in course designs.</w:t>
      </w:r>
    </w:p>
    <w:p w14:paraId="5156E78C" w14:textId="77777777" w:rsidR="004D7507" w:rsidRDefault="00000000" w:rsidP="00E068D3">
      <w:pPr>
        <w:pStyle w:val="ListBullet"/>
      </w:pPr>
      <w:r>
        <w:t>Created training materials for using TRU software systems (LMS, WordPress, Banner, HRSmart, Adobe Acrobat) in both print and video formats.</w:t>
      </w:r>
    </w:p>
    <w:p w14:paraId="0DFDCA0B" w14:textId="77777777" w:rsidR="004D7507" w:rsidRDefault="00000000">
      <w:pPr>
        <w:pStyle w:val="Heading3"/>
      </w:pPr>
      <w:bookmarkStart w:id="14" w:name="open-education-research-fellow"/>
      <w:bookmarkEnd w:id="13"/>
      <w:r>
        <w:t>Open Education Research Fellow</w:t>
      </w:r>
    </w:p>
    <w:p w14:paraId="5C3CB5DA" w14:textId="77777777" w:rsidR="004D7507" w:rsidRDefault="00000000">
      <w:r>
        <w:t>November 2015-2017</w:t>
      </w:r>
    </w:p>
    <w:p w14:paraId="20194C55" w14:textId="77777777" w:rsidR="004D7507" w:rsidRDefault="00000000">
      <w:pPr>
        <w:pStyle w:val="BodyText"/>
      </w:pPr>
      <w:r>
        <w:rPr>
          <w:b/>
          <w:bCs/>
        </w:rPr>
        <w:t>Research</w:t>
      </w:r>
    </w:p>
    <w:p w14:paraId="05920E15" w14:textId="77777777" w:rsidR="004D7507" w:rsidRDefault="00000000" w:rsidP="00E068D3">
      <w:pPr>
        <w:pStyle w:val="ListBullet"/>
      </w:pPr>
      <w:r>
        <w:t>Impact of open education resources, open textbooks and open platforms on faculty use of resources and student learning outcomes.</w:t>
      </w:r>
    </w:p>
    <w:p w14:paraId="4F32EDC1" w14:textId="77777777" w:rsidR="004D7507" w:rsidRDefault="00000000" w:rsidP="00E068D3">
      <w:pPr>
        <w:pStyle w:val="ListBullet"/>
      </w:pPr>
      <w:r>
        <w:lastRenderedPageBreak/>
        <w:t>Funded by OER Research Fellowship (~$5000)</w:t>
      </w:r>
    </w:p>
    <w:p w14:paraId="6FD7F2CE" w14:textId="77777777" w:rsidR="004D7507" w:rsidRDefault="00000000" w:rsidP="00E068D3">
      <w:pPr>
        <w:pStyle w:val="ListBullet"/>
      </w:pPr>
      <w:r>
        <w:t>Three presentations from this research were given.</w:t>
      </w:r>
    </w:p>
    <w:p w14:paraId="4A8AC60A" w14:textId="77777777" w:rsidR="004D7507" w:rsidRDefault="00000000" w:rsidP="00E068D3">
      <w:pPr>
        <w:pStyle w:val="ListBullet"/>
      </w:pPr>
      <w:r>
        <w:t>TRU Office of Research Services File #101066</w:t>
      </w:r>
    </w:p>
    <w:p w14:paraId="48DC5B8D" w14:textId="77777777" w:rsidR="004D7507" w:rsidRDefault="00000000">
      <w:pPr>
        <w:pStyle w:val="Heading2"/>
      </w:pPr>
      <w:bookmarkStart w:id="15" w:name="invited-workshops"/>
      <w:bookmarkEnd w:id="8"/>
      <w:bookmarkEnd w:id="14"/>
      <w:r>
        <w:t>INVITED WORKSHOPS</w:t>
      </w:r>
    </w:p>
    <w:p w14:paraId="48B11BF8" w14:textId="77777777" w:rsidR="004D7507" w:rsidRDefault="00000000">
      <w:pPr>
        <w:pStyle w:val="Heading3"/>
      </w:pPr>
      <w:bookmarkStart w:id="16" w:name="Xa4de2434a97a14316bc281c4801d0c448ef8145"/>
      <w:r>
        <w:t>Self-Paced Learning in Higher Education, Pan-Africa Christian University, Nairobi, Kenya</w:t>
      </w:r>
    </w:p>
    <w:p w14:paraId="4D8ADA93" w14:textId="77777777" w:rsidR="004D7507" w:rsidRDefault="00000000">
      <w:r>
        <w:t>May 22-23, 2023</w:t>
      </w:r>
    </w:p>
    <w:p w14:paraId="62F01F4E" w14:textId="77777777" w:rsidR="004D7507" w:rsidRDefault="00000000" w:rsidP="00E068D3">
      <w:pPr>
        <w:pStyle w:val="ListBullet"/>
      </w:pPr>
      <w:r>
        <w:t>technology-mediated learning theory</w:t>
      </w:r>
    </w:p>
    <w:p w14:paraId="30EDCE60" w14:textId="77777777" w:rsidR="004D7507" w:rsidRDefault="00000000" w:rsidP="00E068D3">
      <w:pPr>
        <w:pStyle w:val="ListBullet"/>
      </w:pPr>
      <w:r>
        <w:t>differentiating modality and pedagogy</w:t>
      </w:r>
    </w:p>
    <w:p w14:paraId="2E1306F4" w14:textId="77777777" w:rsidR="004D7507" w:rsidRDefault="00000000" w:rsidP="00E068D3">
      <w:pPr>
        <w:pStyle w:val="ListBullet"/>
      </w:pPr>
      <w:r>
        <w:t>learning design blueprint for self-paced learning</w:t>
      </w:r>
    </w:p>
    <w:p w14:paraId="2AFE7C75" w14:textId="77777777" w:rsidR="004D7507" w:rsidRDefault="00000000" w:rsidP="00E068D3">
      <w:pPr>
        <w:pStyle w:val="ListBullet"/>
      </w:pPr>
      <w:r>
        <w:t>assessing learning</w:t>
      </w:r>
    </w:p>
    <w:p w14:paraId="7FF968B8" w14:textId="77777777" w:rsidR="004D7507" w:rsidRDefault="00000000" w:rsidP="00E068D3">
      <w:pPr>
        <w:pStyle w:val="ListBullet"/>
      </w:pPr>
      <w:r>
        <w:t>tools for interaction and engagement</w:t>
      </w:r>
    </w:p>
    <w:p w14:paraId="1E336158" w14:textId="77777777" w:rsidR="004D7507" w:rsidRDefault="00000000">
      <w:pPr>
        <w:pStyle w:val="Heading2"/>
      </w:pPr>
      <w:bookmarkStart w:id="17" w:name="academic-publishing"/>
      <w:bookmarkEnd w:id="15"/>
      <w:bookmarkEnd w:id="16"/>
      <w:r>
        <w:t>ACADEMIC PUBLISHING</w:t>
      </w:r>
    </w:p>
    <w:p w14:paraId="342A223E" w14:textId="77777777" w:rsidR="004D7507" w:rsidRDefault="00000000">
      <w:r>
        <w:rPr>
          <w:b/>
          <w:bCs/>
        </w:rPr>
        <w:t>Author</w:t>
      </w:r>
    </w:p>
    <w:p w14:paraId="4F7083F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(2024a). </w:t>
      </w:r>
      <w:hyperlink r:id="rId11">
        <w:r w:rsidR="004D7507">
          <w:rPr>
            <w:rStyle w:val="Hyperlink"/>
          </w:rPr>
          <w:t>Developing the Technology-Integrated Assessment Framework.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1–19.</w:t>
      </w:r>
    </w:p>
    <w:p w14:paraId="2A841DC2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Irvine, V., DeLuca, C., &amp; Bulut, O. (2024b). </w:t>
      </w:r>
      <w:hyperlink r:id="rId12">
        <w:r w:rsidR="004D7507">
          <w:rPr>
            <w:rStyle w:val="Hyperlink"/>
          </w:rPr>
          <w:t>Technology-Integrated Assessment: A Literature Review.</w:t>
        </w:r>
      </w:hyperlink>
      <w:r>
        <w:t xml:space="preserve"> </w:t>
      </w:r>
      <w:r>
        <w:rPr>
          <w:i/>
          <w:iCs/>
        </w:rPr>
        <w:t>The Open/Technology in Education, Society, and Scholarship Association Journal, 4</w:t>
      </w:r>
      <w:r>
        <w:t>(1), 1–48.</w:t>
      </w:r>
    </w:p>
    <w:p w14:paraId="297672B2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Richards, G. (2016). </w:t>
      </w:r>
      <w:hyperlink r:id="rId13">
        <w:r w:rsidR="004D7507">
          <w:rPr>
            <w:rStyle w:val="Hyperlink"/>
          </w:rPr>
          <w:t>Enhancing Student-Student Online Interaction: Exploring the Study Buddy Peer Review Activity.</w:t>
        </w:r>
      </w:hyperlink>
      <w:r>
        <w:t xml:space="preserve"> </w:t>
      </w:r>
      <w:r>
        <w:rPr>
          <w:i/>
          <w:iCs/>
        </w:rPr>
        <w:t>International Review of Research in Open and Distance Learning, 17</w:t>
      </w:r>
      <w:r>
        <w:t>(3).</w:t>
      </w:r>
    </w:p>
    <w:p w14:paraId="401ADAA0" w14:textId="77777777" w:rsidR="004D7507" w:rsidRDefault="00000000">
      <w:r>
        <w:rPr>
          <w:b/>
          <w:bCs/>
        </w:rPr>
        <w:t>Peer Reviewed Proceedings</w:t>
      </w:r>
    </w:p>
    <w:p w14:paraId="6141FC4C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>, Irvine, V., DeLuca, C., &amp; Bulut, O. (2024, June). Evolving our understanding of technology-integrated assessment: A review of the literature and development of a new framework. Open/Technology in Education, Society, and Scholarship Association at Congress of the Social Sciences and Humanities, Montreal, QC, CA.</w:t>
      </w:r>
    </w:p>
    <w:p w14:paraId="3B78D716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Ofosuhene, M., &amp; Adkins, J. (2022). Digital Platforms and Algorithmic Erasure: What are the Implications? Open/Technology in Education, Society, and Scholarship Association at Congress of the Social Sciences and Humanities, </w:t>
      </w:r>
      <w:proofErr w:type="gramStart"/>
      <w:r>
        <w:t>Online</w:t>
      </w:r>
      <w:proofErr w:type="gramEnd"/>
      <w:r>
        <w:t>.</w:t>
      </w:r>
    </w:p>
    <w:p w14:paraId="25E03AEA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, &amp; Restoule, J.-P. (2021). </w:t>
      </w:r>
      <w:hyperlink r:id="rId14">
        <w:r w:rsidR="004D7507">
          <w:rPr>
            <w:rStyle w:val="Hyperlink"/>
          </w:rPr>
          <w:t>Self-Determination in Indigenous Online Education.</w:t>
        </w:r>
      </w:hyperlink>
      <w:r>
        <w:t xml:space="preserve"> The Open/Technology in Education, Society, and Scholarship Association Conference, 1 (1), 1–7.</w:t>
      </w:r>
    </w:p>
    <w:p w14:paraId="2640E745" w14:textId="77777777" w:rsidR="004D7507" w:rsidRDefault="00000000">
      <w:r>
        <w:rPr>
          <w:b/>
          <w:bCs/>
        </w:rPr>
        <w:t>Reviewer</w:t>
      </w:r>
    </w:p>
    <w:p w14:paraId="22F507C0" w14:textId="77777777" w:rsidR="004D7507" w:rsidRDefault="00000000" w:rsidP="00E068D3">
      <w:pPr>
        <w:pStyle w:val="ListBullet"/>
      </w:pPr>
      <w:r>
        <w:t>Open/Technology in Education, Society, and Scholarship Association (OTESSA) Conference</w:t>
      </w:r>
    </w:p>
    <w:p w14:paraId="2D3727BE" w14:textId="77777777" w:rsidR="004D7507" w:rsidRDefault="00000000" w:rsidP="00E068D3">
      <w:pPr>
        <w:pStyle w:val="ListBullet"/>
      </w:pPr>
      <w:r>
        <w:t>Open/Technology in Education Society, and Scholarship Association (OTESSA) Journal,</w:t>
      </w:r>
    </w:p>
    <w:p w14:paraId="37FC7971" w14:textId="77777777" w:rsidR="004D7507" w:rsidRDefault="00000000" w:rsidP="00E068D3">
      <w:pPr>
        <w:pStyle w:val="ListBullet"/>
      </w:pPr>
      <w:r>
        <w:t>International Review of Research in Open and Distributed Learning (IRRODL),</w:t>
      </w:r>
    </w:p>
    <w:p w14:paraId="6BCBC096" w14:textId="77777777" w:rsidR="004D7507" w:rsidRDefault="00000000" w:rsidP="00E068D3">
      <w:pPr>
        <w:pStyle w:val="ListBullet"/>
      </w:pPr>
      <w:r>
        <w:lastRenderedPageBreak/>
        <w:t>Research in Learning Technology (ISSOTL)</w:t>
      </w:r>
    </w:p>
    <w:p w14:paraId="02A820D9" w14:textId="77777777" w:rsidR="004D7507" w:rsidRDefault="00000000" w:rsidP="00E068D3">
      <w:pPr>
        <w:pStyle w:val="ListBullet"/>
      </w:pPr>
      <w:r>
        <w:t>Teaching &amp; Learning Inquiry</w:t>
      </w:r>
    </w:p>
    <w:p w14:paraId="0700DCF5" w14:textId="77777777" w:rsidR="004D7507" w:rsidRDefault="00000000" w:rsidP="00E068D3">
      <w:pPr>
        <w:pStyle w:val="ListBullet"/>
      </w:pPr>
      <w:r>
        <w:t>International Journal of E-Learning and Distance Education</w:t>
      </w:r>
    </w:p>
    <w:p w14:paraId="4729585B" w14:textId="77777777" w:rsidR="004D7507" w:rsidRDefault="00000000">
      <w:r>
        <w:rPr>
          <w:b/>
          <w:bCs/>
        </w:rPr>
        <w:t>Presentations</w:t>
      </w:r>
    </w:p>
    <w:p w14:paraId="182F721E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(2023, June). </w:t>
      </w:r>
      <w:hyperlink r:id="rId15" w:anchor="concurrent-session-18.5-sustaining-positive-change">
        <w:r w:rsidR="004D7507">
          <w:rPr>
            <w:rStyle w:val="Hyperlink"/>
          </w:rPr>
          <w:t>Research? Which Research? Technology, Assessment, and Higher Education in Tension.</w:t>
        </w:r>
      </w:hyperlink>
      <w:r>
        <w:t xml:space="preserve"> OTESSA 2023, Online.</w:t>
      </w:r>
    </w:p>
    <w:p w14:paraId="6F39B5FF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(2022, May). </w:t>
      </w:r>
      <w:hyperlink r:id="rId16" w:anchor="assessment-and-digital-technology-in-higher-education-a-review-of-the-literature-research-oriented">
        <w:r w:rsidR="004D7507">
          <w:rPr>
            <w:rStyle w:val="Hyperlink"/>
          </w:rPr>
          <w:t>Assessment and Digital Technology in Higher Education: A Review of the Literature.</w:t>
        </w:r>
      </w:hyperlink>
      <w:r>
        <w:t xml:space="preserve"> OTESSA 2022, Online.</w:t>
      </w:r>
    </w:p>
    <w:p w14:paraId="1407F452" w14:textId="77777777" w:rsidR="004D7507" w:rsidRDefault="00000000" w:rsidP="00E068D3">
      <w:pPr>
        <w:pStyle w:val="Bibliography"/>
      </w:pPr>
      <w:r>
        <w:t xml:space="preserve">*Irvine, V., Paskevicius, M., </w:t>
      </w:r>
      <w:r>
        <w:rPr>
          <w:b/>
          <w:bCs/>
        </w:rPr>
        <w:t>Madland, C.</w:t>
      </w:r>
      <w:r>
        <w:t xml:space="preserve">, McCue, R., Roberts, V. (2022, May). </w:t>
      </w:r>
      <w:hyperlink r:id="rId17" w:anchor="parallel-session-11.1-transitions-of-online-learning-and-teaching-pse-open">
        <w:r w:rsidR="004D7507">
          <w:rPr>
            <w:rStyle w:val="Hyperlink"/>
          </w:rPr>
          <w:t>Multi-Section Open Course Design: Design and Implications for Faculty, Sessional Instructors, and Learners.</w:t>
        </w:r>
      </w:hyperlink>
      <w:r>
        <w:t xml:space="preserve"> OTESSA 2022, Online.</w:t>
      </w:r>
    </w:p>
    <w:p w14:paraId="1034AADC" w14:textId="77777777" w:rsidR="004D7507" w:rsidRDefault="00000000" w:rsidP="00E068D3">
      <w:pPr>
        <w:pStyle w:val="Bibliography"/>
      </w:pPr>
      <w:r>
        <w:t xml:space="preserve">*Marjanovic, K., Golland, B., </w:t>
      </w:r>
      <w:r>
        <w:rPr>
          <w:b/>
          <w:bCs/>
        </w:rPr>
        <w:t>Madland, C.</w:t>
      </w:r>
      <w:r>
        <w:t xml:space="preserve"> (2022, May). </w:t>
      </w:r>
      <w:hyperlink r:id="rId18" w:anchor="share-access-using-bookdown-to-remove-barriers-and-open-up-learning">
        <w:r w:rsidR="004D7507">
          <w:rPr>
            <w:rStyle w:val="Hyperlink"/>
          </w:rPr>
          <w:t>Share Access! Using Bookdown to Remove Barriers and Open Up Learning</w:t>
        </w:r>
      </w:hyperlink>
      <w:r>
        <w:t>. OTESSA 2022, Online.</w:t>
      </w:r>
    </w:p>
    <w:p w14:paraId="4F8B6ED2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Ofosuhene, M., and Adkins, J., (2022, May). </w:t>
      </w:r>
      <w:hyperlink r:id="rId19" w:anchor="digital-platforms-and-algorithmic-erasure-what-are-the-implications-practice-oriented">
        <w:r w:rsidR="004D7507">
          <w:rPr>
            <w:rStyle w:val="Hyperlink"/>
          </w:rPr>
          <w:t>Digital platforms and algorithmic erasure: What are the implications?</w:t>
        </w:r>
      </w:hyperlink>
      <w:r>
        <w:t xml:space="preserve"> OTESSA 2022, Online.</w:t>
      </w:r>
    </w:p>
    <w:p w14:paraId="33275145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(2021, September). Assessment Approaches in Higher Education. Let’s Talk about Teaching, Victoria, BC.</w:t>
      </w:r>
    </w:p>
    <w:p w14:paraId="06659BE3" w14:textId="77777777" w:rsidR="004D7507" w:rsidRDefault="00000000" w:rsidP="00E068D3">
      <w:pPr>
        <w:pStyle w:val="Bibliography"/>
      </w:pPr>
      <w:r>
        <w:t xml:space="preserve">*Clark Gray, B., &amp; </w:t>
      </w:r>
      <w:r>
        <w:rPr>
          <w:b/>
          <w:bCs/>
        </w:rPr>
        <w:t>Madland, C.</w:t>
      </w:r>
      <w:r>
        <w:t xml:space="preserve"> (2021, June). </w:t>
      </w:r>
      <w:hyperlink r:id="rId20">
        <w:r w:rsidR="004D7507">
          <w:rPr>
            <w:rStyle w:val="Hyperlink"/>
          </w:rPr>
          <w:t>Resisting Surveillance Technology</w:t>
        </w:r>
      </w:hyperlink>
      <w:r>
        <w:t>. OTESSA 2021, Online.</w:t>
      </w:r>
    </w:p>
    <w:p w14:paraId="031A027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&amp; James, H. (2021, June). </w:t>
      </w:r>
      <w:hyperlink r:id="rId21">
        <w:r w:rsidR="004D7507">
          <w:rPr>
            <w:rStyle w:val="Hyperlink"/>
          </w:rPr>
          <w:t>Experiencing a cognitive apprenticeship in the context of co-designing and co-teaching an undergraduate course.</w:t>
        </w:r>
      </w:hyperlink>
      <w:r>
        <w:t xml:space="preserve"> OTESSA 2021, Online.</w:t>
      </w:r>
    </w:p>
    <w:p w14:paraId="17DCA4FC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(2021, May). </w:t>
      </w:r>
      <w:hyperlink r:id="rId22">
        <w:r w:rsidR="004D7507">
          <w:rPr>
            <w:rStyle w:val="Hyperlink"/>
          </w:rPr>
          <w:t>Humanizing Assessment in Online Higher Education.</w:t>
        </w:r>
      </w:hyperlink>
      <w:r>
        <w:t xml:space="preserve"> OTESSA 2021, Online.</w:t>
      </w:r>
    </w:p>
    <w:p w14:paraId="06B21BAA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(2021, May). </w:t>
      </w:r>
      <w:hyperlink r:id="rId23">
        <w:r w:rsidR="004D7507">
          <w:rPr>
            <w:rStyle w:val="Hyperlink"/>
          </w:rPr>
          <w:t>Indigenous Digital Self-Determination</w:t>
        </w:r>
      </w:hyperlink>
      <w:r>
        <w:t>. OTESSA 2021, Online.</w:t>
      </w:r>
    </w:p>
    <w:p w14:paraId="79DBF124" w14:textId="77777777" w:rsidR="004D7507" w:rsidRDefault="00000000" w:rsidP="00E068D3">
      <w:pPr>
        <w:pStyle w:val="Bibliography"/>
      </w:pPr>
      <w:r>
        <w:t xml:space="preserve">Chan, K., Irvine, V., &amp; </w:t>
      </w:r>
      <w:r>
        <w:rPr>
          <w:b/>
          <w:bCs/>
        </w:rPr>
        <w:t>Madland, C.</w:t>
      </w:r>
      <w:r>
        <w:t xml:space="preserve"> (2020, July). Decentralized Synchronous Learning Pods </w:t>
      </w:r>
      <w:proofErr w:type="gramStart"/>
      <w:r>
        <w:t>For</w:t>
      </w:r>
      <w:proofErr w:type="gramEnd"/>
      <w:r>
        <w:t xml:space="preserve"> Learner Discourse and Community-Building: An Alternative to Breakout Rooms. Let’s Talk about Teaching, Victoria, BC.</w:t>
      </w:r>
    </w:p>
    <w:p w14:paraId="05BEEE9D" w14:textId="77777777" w:rsidR="004D7507" w:rsidRDefault="00000000" w:rsidP="00E068D3">
      <w:pPr>
        <w:pStyle w:val="Bibliography"/>
      </w:pPr>
      <w:r>
        <w:t xml:space="preserve">Irvine, V., James, H., </w:t>
      </w:r>
      <w:r>
        <w:rPr>
          <w:b/>
          <w:bCs/>
        </w:rPr>
        <w:t>Madland, C.</w:t>
      </w:r>
      <w:r>
        <w:t>, &amp; McCue, R. (2020, July). Teaching in the Open: Supporting Open Access Designs for Social Justice. Let’s Talk about Teaching, Victoria, BC.</w:t>
      </w:r>
    </w:p>
    <w:p w14:paraId="08D4AC2B" w14:textId="77777777" w:rsidR="004D7507" w:rsidRDefault="00000000" w:rsidP="00E068D3">
      <w:pPr>
        <w:pStyle w:val="Bibliography"/>
      </w:pPr>
      <w:r>
        <w:t xml:space="preserve">James, H., &amp; </w:t>
      </w:r>
      <w:r>
        <w:rPr>
          <w:b/>
          <w:bCs/>
        </w:rPr>
        <w:t>Madland, C.</w:t>
      </w:r>
      <w:r>
        <w:t xml:space="preserve"> (2020, July). Co-Designing and Co-Teaching an Online Course. Let’s Talk about Teaching, Victoria, BC.</w:t>
      </w:r>
    </w:p>
    <w:p w14:paraId="61DDAAC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, &amp; Irvine, V. (2020, April 17). </w:t>
      </w:r>
      <w:hyperlink r:id="rId24">
        <w:r w:rsidR="004D7507">
          <w:rPr>
            <w:rStyle w:val="Hyperlink"/>
          </w:rPr>
          <w:t>Self-Determination in Indigenous Online Education [Roundtable Session]</w:t>
        </w:r>
      </w:hyperlink>
      <w:r>
        <w:t>. AERA Annual Meeting, San Francisco, CA. (Conference Canceled).</w:t>
      </w:r>
    </w:p>
    <w:p w14:paraId="0FECDD13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(2019, June). Indigenous and Open Education: A contradiction? CSSHE Conference, Vancouver, BC.</w:t>
      </w:r>
    </w:p>
    <w:p w14:paraId="0CE9DA67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(2017). Flexible Infrastructure to Support the Design and Delivery of Online Learning. ICDE World Conference for Online Learning, Toronto.</w:t>
      </w:r>
    </w:p>
    <w:p w14:paraId="026C5340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November). The Open Advantage. Open Education, Richmond, VA.</w:t>
      </w:r>
    </w:p>
    <w:p w14:paraId="10C269B6" w14:textId="77777777" w:rsidR="004D7507" w:rsidRDefault="00000000" w:rsidP="00E068D3">
      <w:pPr>
        <w:pStyle w:val="Bibliography"/>
      </w:pPr>
      <w:r>
        <w:t xml:space="preserve">*Hendricks, C., Jhangiani, R., &amp; </w:t>
      </w:r>
      <w:r>
        <w:rPr>
          <w:b/>
          <w:bCs/>
        </w:rPr>
        <w:t>Madland, C.</w:t>
      </w:r>
      <w:r>
        <w:t xml:space="preserve"> (2016, March). Experiences, perceptions, and outcomes of BC students using open textbooks: Research from the BC OER Research Fellows. BCcampus Festival of Learning.</w:t>
      </w:r>
    </w:p>
    <w:p w14:paraId="0D5E2C16" w14:textId="77777777" w:rsidR="004D7507" w:rsidRDefault="00000000" w:rsidP="00E068D3">
      <w:pPr>
        <w:pStyle w:val="Bibliography"/>
      </w:pPr>
      <w:r>
        <w:rPr>
          <w:b/>
          <w:bCs/>
        </w:rPr>
        <w:lastRenderedPageBreak/>
        <w:t>Madland, C.</w:t>
      </w:r>
      <w:r>
        <w:t xml:space="preserve"> (2016a, February). Building Trust and Community with Initiative Tasks. Teaching Practices Colloquium, Kamloops, BC.</w:t>
      </w:r>
    </w:p>
    <w:p w14:paraId="70CDFE9D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(2016, February). Communities of Inquiry to Ignite Learning. Teaching Practices Colloquium, Kamloops, BC.</w:t>
      </w:r>
    </w:p>
    <w:p w14:paraId="29ADB6D6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April). Enhancing Learning through OER and Open Platforms. OER16, Edinburgh, Scotland.</w:t>
      </w:r>
    </w:p>
    <w:p w14:paraId="084BF581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(2016, April). Exploring the Remix Hypothesis. Open Education Global Conference, Krakow, Poland.</w:t>
      </w:r>
    </w:p>
    <w:p w14:paraId="65160D75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(2015, November). Open and Connected Faculty Development. Open Education, Vancouver, BC.</w:t>
      </w:r>
    </w:p>
    <w:p w14:paraId="1A0F392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(2014, February). Structured Student Interactions. Teaching Practices Colloquium, Kamloops, BC.</w:t>
      </w:r>
    </w:p>
    <w:p w14:paraId="5510DD2B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(2014, May). Encouraging Deeper Approaches to Learning. Open Learning Faculty Members Workshop, Kamloops, BC.</w:t>
      </w:r>
    </w:p>
    <w:p w14:paraId="03019D75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(2014, May). Structured Student Interactions. CNIE Conference, Kamloops, BC.</w:t>
      </w:r>
    </w:p>
    <w:p w14:paraId="70023504" w14:textId="77777777" w:rsidR="004D7507" w:rsidRDefault="00000000" w:rsidP="00E068D3">
      <w:pPr>
        <w:pStyle w:val="Bibliography"/>
      </w:pPr>
      <w:r>
        <w:t>*</w:t>
      </w:r>
      <w:r>
        <w:rPr>
          <w:b/>
          <w:bCs/>
        </w:rPr>
        <w:t>Madland, C.</w:t>
      </w:r>
      <w:r>
        <w:t xml:space="preserve"> (2013, September). Structuring Student Interactions in Online Distance Learning: Exploring the Study Buddy Activity. Athabasca University Graduate Students’ Conference, Edmonton, AB.</w:t>
      </w:r>
    </w:p>
    <w:p w14:paraId="1FB8DE68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February). Engaging Students with Video. Teaching Practices Colloquium, Kamloops, BC.</w:t>
      </w:r>
    </w:p>
    <w:p w14:paraId="1239013E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May). Online Faculty Development. Southern Alberta Institute of Technology Faculty Showcase, Calgary, AB.</w:t>
      </w:r>
    </w:p>
    <w:p w14:paraId="2FF1699D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(2012, May). Outside the Box Feedback with Adobe Acrobat. Open Learning Faculty Members Workshop, Kamloops, BC.</w:t>
      </w:r>
    </w:p>
    <w:p w14:paraId="5B6D6774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(2011, October). Thinking Despite the Box: Designing Interaction in Blackboard. Teaching with Technology Series, Kamloops, BC.</w:t>
      </w:r>
    </w:p>
    <w:p w14:paraId="0F26A88E" w14:textId="77777777" w:rsidR="004D7507" w:rsidRDefault="00000000" w:rsidP="00E068D3">
      <w:pPr>
        <w:pStyle w:val="Bibliography"/>
      </w:pPr>
      <w:r>
        <w:rPr>
          <w:b/>
          <w:bCs/>
        </w:rPr>
        <w:t>Madland, C.</w:t>
      </w:r>
      <w:r>
        <w:t xml:space="preserve"> (2010, October). Twitter in Higher Education. Teaching with Technology Series, Kamloops, BC.</w:t>
      </w:r>
    </w:p>
    <w:p w14:paraId="591D1A23" w14:textId="77777777" w:rsidR="004D7507" w:rsidRDefault="00000000">
      <w:r>
        <w:t>* Peer Reviewed</w:t>
      </w:r>
    </w:p>
    <w:p w14:paraId="4C80A6A7" w14:textId="77777777" w:rsidR="004D7507" w:rsidRDefault="00000000">
      <w:pPr>
        <w:pStyle w:val="Heading2"/>
      </w:pPr>
      <w:bookmarkStart w:id="18" w:name="committees"/>
      <w:bookmarkEnd w:id="17"/>
      <w:r>
        <w:t>COMMITTEES</w:t>
      </w:r>
    </w:p>
    <w:p w14:paraId="7E862AC2" w14:textId="77777777" w:rsidR="004D7507" w:rsidRDefault="00000000" w:rsidP="00E068D3">
      <w:pPr>
        <w:pStyle w:val="ListBullet"/>
      </w:pPr>
      <w:r>
        <w:t xml:space="preserve">Founding Board Member, </w:t>
      </w:r>
      <w:hyperlink r:id="rId25">
        <w:r w:rsidR="004D7507">
          <w:rPr>
            <w:rStyle w:val="Hyperlink"/>
          </w:rPr>
          <w:t>Open/Technology in Education, Society, and Scholarship Association (OTESSA)</w:t>
        </w:r>
      </w:hyperlink>
      <w:r>
        <w:t>, 2019-present</w:t>
      </w:r>
    </w:p>
    <w:p w14:paraId="7C23495D" w14:textId="77777777" w:rsidR="004D7507" w:rsidRDefault="00000000" w:rsidP="00E068D3">
      <w:pPr>
        <w:pStyle w:val="ListBullet"/>
      </w:pPr>
      <w:r>
        <w:t>Faculty Professional Learning Committee, Trinity Western University, 2016-present</w:t>
      </w:r>
    </w:p>
    <w:p w14:paraId="70C25C69" w14:textId="77777777" w:rsidR="004D7507" w:rsidRDefault="00000000" w:rsidP="00E068D3">
      <w:pPr>
        <w:pStyle w:val="ListBullet"/>
      </w:pPr>
      <w:r>
        <w:t xml:space="preserve">Board of Directors, Canadian Network for Innovation in Education (CNIE), </w:t>
      </w:r>
      <w:proofErr w:type="gramStart"/>
      <w:r>
        <w:t>two year</w:t>
      </w:r>
      <w:proofErr w:type="gramEnd"/>
      <w:r>
        <w:t xml:space="preserve"> appointment beginning June 2016.</w:t>
      </w:r>
    </w:p>
    <w:p w14:paraId="6B600A13" w14:textId="77777777" w:rsidR="004D7507" w:rsidRDefault="00000000" w:rsidP="00E068D3">
      <w:pPr>
        <w:pStyle w:val="ListBullet"/>
      </w:pPr>
      <w:r>
        <w:t>Chair, Thompson Rivers University Graduate Studies Committee of Senate, November 2015-April 2016</w:t>
      </w:r>
    </w:p>
    <w:p w14:paraId="5E6F6453" w14:textId="77777777" w:rsidR="004D7507" w:rsidRDefault="00000000" w:rsidP="00E068D3">
      <w:pPr>
        <w:pStyle w:val="ListBullet"/>
      </w:pPr>
      <w:r>
        <w:t>Thompson Rivers University Graduate Studies Committee of Senate, November 2012 - November 2015</w:t>
      </w:r>
    </w:p>
    <w:p w14:paraId="7268B3DE" w14:textId="77777777" w:rsidR="004D7507" w:rsidRDefault="00000000" w:rsidP="00E068D3">
      <w:pPr>
        <w:pStyle w:val="ListBullet"/>
      </w:pPr>
      <w:r>
        <w:t>Academic Planning and Priorities Committee of Senate, October 2015-April 2016</w:t>
      </w:r>
    </w:p>
    <w:p w14:paraId="35C9452F" w14:textId="77777777" w:rsidR="004D7507" w:rsidRDefault="00000000">
      <w:pPr>
        <w:pStyle w:val="Heading2"/>
      </w:pPr>
      <w:bookmarkStart w:id="19" w:name="awards"/>
      <w:bookmarkEnd w:id="18"/>
      <w:r>
        <w:lastRenderedPageBreak/>
        <w:t>AWARDS</w:t>
      </w:r>
    </w:p>
    <w:p w14:paraId="056FE762" w14:textId="77777777" w:rsidR="004D7507" w:rsidRDefault="00000000" w:rsidP="00E068D3">
      <w:pPr>
        <w:pStyle w:val="ListBullet"/>
      </w:pPr>
      <w:r>
        <w:t>BCcampus Research Fellowship, 2022 ($6000)</w:t>
      </w:r>
    </w:p>
    <w:p w14:paraId="310C3CC5" w14:textId="77777777" w:rsidR="004D7507" w:rsidRDefault="00000000" w:rsidP="00E068D3">
      <w:pPr>
        <w:pStyle w:val="ListBullet"/>
      </w:pPr>
      <w:r>
        <w:t>University of Victoria Graduate Student Award, September 2019 ($5000)</w:t>
      </w:r>
    </w:p>
    <w:p w14:paraId="3D8424D0" w14:textId="77777777" w:rsidR="004D7507" w:rsidRDefault="00000000" w:rsidP="00E068D3">
      <w:pPr>
        <w:pStyle w:val="ListBullet"/>
      </w:pPr>
      <w:r>
        <w:t>University of Victoria Graduate Student Award, September 2018 ($5000)</w:t>
      </w:r>
    </w:p>
    <w:p w14:paraId="118511D6" w14:textId="77777777" w:rsidR="004D7507" w:rsidRDefault="00000000" w:rsidP="00E068D3">
      <w:pPr>
        <w:pStyle w:val="ListBullet"/>
      </w:pPr>
      <w:r>
        <w:t>TRU Open Learning Presentation Fund, April 2016 ($5000)</w:t>
      </w:r>
    </w:p>
    <w:p w14:paraId="390A0327" w14:textId="77777777" w:rsidR="004D7507" w:rsidRDefault="00000000" w:rsidP="00E068D3">
      <w:pPr>
        <w:pStyle w:val="ListBullet"/>
      </w:pPr>
      <w:r>
        <w:t>Open Education Resources Research Fellow, Open Education Group, 2015-16 (5000 USD)</w:t>
      </w:r>
    </w:p>
    <w:p w14:paraId="5027C2CA" w14:textId="77777777" w:rsidR="004D7507" w:rsidRDefault="00000000" w:rsidP="00E068D3">
      <w:pPr>
        <w:pStyle w:val="ListBullet"/>
      </w:pPr>
      <w:r>
        <w:t>Athabasca University Tim Byrne Memorial Scholarship (for academic excellence along with an outstanding thesis or project), nominated by the Centre for Distance Education, June 2014. ($1000)</w:t>
      </w:r>
    </w:p>
    <w:p w14:paraId="20688E22" w14:textId="77777777" w:rsidR="004D7507" w:rsidRDefault="00000000" w:rsidP="00E068D3">
      <w:pPr>
        <w:pStyle w:val="ListBullet"/>
      </w:pPr>
      <w:r>
        <w:t>Athabasca University Student Travel Award, September 2013. ($800)</w:t>
      </w:r>
    </w:p>
    <w:p w14:paraId="66218484" w14:textId="77777777" w:rsidR="004D7507" w:rsidRDefault="00000000" w:rsidP="00E068D3">
      <w:pPr>
        <w:pStyle w:val="ListBullet"/>
      </w:pPr>
      <w:r>
        <w:t>Athabasca University Graduate Student Mission Critical Research Fund, April 2013. ($420)</w:t>
      </w:r>
    </w:p>
    <w:p w14:paraId="2EE5B7D0" w14:textId="77777777" w:rsidR="004D7507" w:rsidRDefault="00000000" w:rsidP="00E068D3">
      <w:pPr>
        <w:pStyle w:val="ListBullet"/>
      </w:pPr>
      <w:r>
        <w:t>Athabasca University Access to Research Tools, April 2013. ($300)</w:t>
      </w:r>
    </w:p>
    <w:p w14:paraId="3DC963B4" w14:textId="77777777" w:rsidR="004D7507" w:rsidRDefault="00000000" w:rsidP="00E068D3">
      <w:pPr>
        <w:pStyle w:val="ListBullet"/>
      </w:pPr>
      <w:r>
        <w:t>Outstanding Service Award from Thompson Rivers University Open Learning, September 2012.</w:t>
      </w:r>
    </w:p>
    <w:p w14:paraId="7202D29E" w14:textId="77777777" w:rsidR="004D7507" w:rsidRDefault="00000000">
      <w:pPr>
        <w:pStyle w:val="Heading2"/>
      </w:pPr>
      <w:bookmarkStart w:id="20" w:name="professional-learning"/>
      <w:bookmarkEnd w:id="19"/>
      <w:r>
        <w:t>PROFESSIONAL LEARNING</w:t>
      </w:r>
    </w:p>
    <w:p w14:paraId="7156FC9E" w14:textId="77777777" w:rsidR="004D7507" w:rsidRDefault="00000000" w:rsidP="00E068D3">
      <w:pPr>
        <w:pStyle w:val="ListBullet"/>
      </w:pPr>
      <w:r>
        <w:t>Coaching for Leaders, Smart + Savvy and Associates (2018)</w:t>
      </w:r>
    </w:p>
    <w:p w14:paraId="312637F4" w14:textId="77777777" w:rsidR="004D7507" w:rsidRDefault="004D7507" w:rsidP="00E068D3">
      <w:pPr>
        <w:pStyle w:val="ListBullet"/>
      </w:pPr>
      <w:hyperlink r:id="rId26">
        <w:r>
          <w:rPr>
            <w:rStyle w:val="Hyperlink"/>
          </w:rPr>
          <w:t>Interculturalizing the Curriculum</w:t>
        </w:r>
      </w:hyperlink>
      <w:r>
        <w:t>, Thompson Rivers University (2015)</w:t>
      </w:r>
    </w:p>
    <w:p w14:paraId="223D5D8A" w14:textId="77777777" w:rsidR="004D7507" w:rsidRDefault="00000000">
      <w:pPr>
        <w:pStyle w:val="Heading2"/>
      </w:pPr>
      <w:bookmarkStart w:id="21" w:name="curriculum-development-projects"/>
      <w:bookmarkEnd w:id="20"/>
      <w:r>
        <w:t>CURRICULUM DEVELOPMENT PROJECTS</w:t>
      </w:r>
    </w:p>
    <w:p w14:paraId="273A3F11" w14:textId="77777777" w:rsidR="004D7507" w:rsidRDefault="00000000" w:rsidP="00E068D3">
      <w:pPr>
        <w:pStyle w:val="ListBullet"/>
      </w:pPr>
      <w:r>
        <w:t>LDRS 627 - Adult Learning (Course Revision)</w:t>
      </w:r>
    </w:p>
    <w:p w14:paraId="0092310B" w14:textId="77777777" w:rsidR="004D7507" w:rsidRDefault="00000000" w:rsidP="00E068D3">
      <w:pPr>
        <w:pStyle w:val="ListBullet"/>
      </w:pPr>
      <w:r>
        <w:t>LDRS 101 - Learning in a Digital World</w:t>
      </w:r>
    </w:p>
    <w:p w14:paraId="03701983" w14:textId="77777777" w:rsidR="004D7507" w:rsidRDefault="00000000" w:rsidP="00E068D3">
      <w:pPr>
        <w:pStyle w:val="ListBullet"/>
      </w:pPr>
      <w:r>
        <w:t>LDRS 663 - Transformational Blended Learning</w:t>
      </w:r>
    </w:p>
    <w:p w14:paraId="7E8F7800" w14:textId="77777777" w:rsidR="004D7507" w:rsidRDefault="00000000" w:rsidP="00E068D3">
      <w:pPr>
        <w:pStyle w:val="ListBullet"/>
      </w:pPr>
      <w:r>
        <w:t>EDCI 335 - Learning Design</w:t>
      </w:r>
    </w:p>
    <w:p w14:paraId="60FB934B" w14:textId="77777777" w:rsidR="004D7507" w:rsidRDefault="00000000" w:rsidP="00E068D3">
      <w:pPr>
        <w:pStyle w:val="ListBullet"/>
      </w:pPr>
      <w:r>
        <w:t>EDCI 339 - Distributed and Open Learning</w:t>
      </w:r>
    </w:p>
    <w:p w14:paraId="2E4E8D12" w14:textId="77777777" w:rsidR="004D7507" w:rsidRDefault="00000000" w:rsidP="00E068D3">
      <w:pPr>
        <w:pStyle w:val="ListBullet"/>
      </w:pPr>
      <w:r>
        <w:t>Teaching Online Effectively (TOnE)</w:t>
      </w:r>
    </w:p>
    <w:p w14:paraId="1686C9CD" w14:textId="77777777" w:rsidR="004D7507" w:rsidRDefault="00000000" w:rsidP="00E068D3">
      <w:pPr>
        <w:pStyle w:val="ListBullet"/>
      </w:pPr>
      <w:r>
        <w:t>Online Teaching and Learning</w:t>
      </w:r>
    </w:p>
    <w:p w14:paraId="4BF88448" w14:textId="77777777" w:rsidR="004D7507" w:rsidRDefault="00000000" w:rsidP="00E068D3">
      <w:pPr>
        <w:pStyle w:val="ListBullet"/>
      </w:pPr>
      <w:r>
        <w:t>Online Facilitation Skills for Student Learning, Engagement, and Retention</w:t>
      </w:r>
    </w:p>
    <w:p w14:paraId="17F78A96" w14:textId="77777777" w:rsidR="004D7507" w:rsidRDefault="00000000" w:rsidP="00E068D3">
      <w:pPr>
        <w:pStyle w:val="ListBullet"/>
      </w:pPr>
      <w:r>
        <w:t>Course Management Strategies</w:t>
      </w:r>
    </w:p>
    <w:p w14:paraId="0E8C5A76" w14:textId="77777777" w:rsidR="004D7507" w:rsidRDefault="00000000" w:rsidP="00E068D3">
      <w:pPr>
        <w:pStyle w:val="ListBullet"/>
      </w:pPr>
      <w:r>
        <w:t>Online Student Success</w:t>
      </w:r>
    </w:p>
    <w:p w14:paraId="39771CA9" w14:textId="77777777" w:rsidR="004D7507" w:rsidRDefault="00000000">
      <w:pPr>
        <w:pStyle w:val="Heading2"/>
      </w:pPr>
      <w:bookmarkStart w:id="22" w:name="related-experience"/>
      <w:bookmarkEnd w:id="21"/>
      <w:r>
        <w:t>RELATED EXPERIENCE</w:t>
      </w:r>
    </w:p>
    <w:p w14:paraId="2993574A" w14:textId="77777777" w:rsidR="004D7507" w:rsidRDefault="00000000">
      <w:pPr>
        <w:pStyle w:val="Heading3"/>
      </w:pPr>
      <w:bookmarkStart w:id="23" w:name="Xf57fe526397be050640c7f732fced68e97a6347"/>
      <w:r>
        <w:t>Research Assistant, Athabasca University, Athabasca, AB</w:t>
      </w:r>
    </w:p>
    <w:p w14:paraId="148867D6" w14:textId="77777777" w:rsidR="004D7507" w:rsidRDefault="00000000">
      <w:r>
        <w:t>December 2010-December 2013 and November 2009-January 2010</w:t>
      </w:r>
    </w:p>
    <w:p w14:paraId="500427D3" w14:textId="77777777" w:rsidR="004D7507" w:rsidRDefault="00000000" w:rsidP="00E068D3">
      <w:pPr>
        <w:pStyle w:val="ListBullet"/>
      </w:pPr>
      <w:r>
        <w:t>performed literature searches using electronic databases</w:t>
      </w:r>
    </w:p>
    <w:p w14:paraId="4A78B480" w14:textId="77777777" w:rsidR="004D7507" w:rsidRDefault="00000000" w:rsidP="00E068D3">
      <w:pPr>
        <w:pStyle w:val="ListBullet"/>
      </w:pPr>
      <w:r>
        <w:t>collated and reported results of literature searches</w:t>
      </w:r>
    </w:p>
    <w:p w14:paraId="13B16D17" w14:textId="77777777" w:rsidR="004D7507" w:rsidRDefault="00000000" w:rsidP="00E068D3">
      <w:pPr>
        <w:pStyle w:val="ListBullet"/>
      </w:pPr>
      <w:r>
        <w:t>provided advice about and edited survey items</w:t>
      </w:r>
    </w:p>
    <w:p w14:paraId="18B2D5FD" w14:textId="77777777" w:rsidR="004D7507" w:rsidRDefault="00000000" w:rsidP="00E068D3">
      <w:pPr>
        <w:pStyle w:val="ListBullet"/>
      </w:pPr>
      <w:r>
        <w:t>composed, sent and tracked emails sent to students inviting them to participate in a SSHRC-funded research study</w:t>
      </w:r>
    </w:p>
    <w:p w14:paraId="1FC7FB17" w14:textId="77777777" w:rsidR="004D7507" w:rsidRDefault="00000000">
      <w:pPr>
        <w:pStyle w:val="Heading3"/>
      </w:pPr>
      <w:bookmarkStart w:id="24" w:name="X73915154312bb000b5b0da8ee61925618239ae1"/>
      <w:bookmarkEnd w:id="23"/>
      <w:r>
        <w:lastRenderedPageBreak/>
        <w:t>High School Teacher &amp; Athletic Director, St. Ann’s Academy, Kamloops, BC</w:t>
      </w:r>
    </w:p>
    <w:p w14:paraId="55F87353" w14:textId="77777777" w:rsidR="004D7507" w:rsidRDefault="00000000">
      <w:r>
        <w:t>September 2007-March 2010</w:t>
      </w:r>
    </w:p>
    <w:p w14:paraId="376D2C6A" w14:textId="77777777" w:rsidR="004D7507" w:rsidRDefault="00000000" w:rsidP="00E068D3">
      <w:pPr>
        <w:pStyle w:val="ListBullet"/>
      </w:pPr>
      <w:r>
        <w:t>recruited and trained up to 50 volunteer coaches, managers and student and parent volunteers per year</w:t>
      </w:r>
    </w:p>
    <w:p w14:paraId="724DC29C" w14:textId="77777777" w:rsidR="004D7507" w:rsidRDefault="00000000" w:rsidP="00E068D3">
      <w:pPr>
        <w:pStyle w:val="ListBullet"/>
      </w:pPr>
      <w:r>
        <w:t>designed, planned and taught digital media courses for high school students</w:t>
      </w:r>
    </w:p>
    <w:p w14:paraId="2C2FCE4A" w14:textId="77777777" w:rsidR="004D7507" w:rsidRDefault="00000000" w:rsidP="00E068D3">
      <w:pPr>
        <w:pStyle w:val="ListBullet"/>
      </w:pPr>
      <w:r>
        <w:t>introduced revised assessment practices in high school physical education classes</w:t>
      </w:r>
    </w:p>
    <w:p w14:paraId="4109AAD9" w14:textId="77777777" w:rsidR="004D7507" w:rsidRDefault="00000000" w:rsidP="00E068D3">
      <w:pPr>
        <w:pStyle w:val="ListBullet"/>
      </w:pPr>
      <w:r>
        <w:t>planned and hosted 8 tournaments per year in various sports</w:t>
      </w:r>
    </w:p>
    <w:p w14:paraId="2AEC28FD" w14:textId="77777777" w:rsidR="004D7507" w:rsidRDefault="00000000">
      <w:pPr>
        <w:pStyle w:val="Heading3"/>
      </w:pPr>
      <w:bookmarkStart w:id="25" w:name="english-teacher-ogaki-and-nagoya-japan"/>
      <w:bookmarkEnd w:id="24"/>
      <w:r>
        <w:t>English Teacher, Ogaki and Nagoya, Japan</w:t>
      </w:r>
    </w:p>
    <w:p w14:paraId="40ED49CD" w14:textId="77777777" w:rsidR="004D7507" w:rsidRDefault="00000000">
      <w:r>
        <w:t>October 2005-July 2007</w:t>
      </w:r>
    </w:p>
    <w:p w14:paraId="6A3519C8" w14:textId="77777777" w:rsidR="004D7507" w:rsidRDefault="00000000" w:rsidP="00E068D3">
      <w:pPr>
        <w:pStyle w:val="ListBullet"/>
      </w:pPr>
      <w:r>
        <w:t>assisted Japanese Teachers of English with course development, lesson planning and team-teaching in the classroom</w:t>
      </w:r>
    </w:p>
    <w:p w14:paraId="122B0578" w14:textId="77777777" w:rsidR="004D7507" w:rsidRDefault="00000000" w:rsidP="00E068D3">
      <w:pPr>
        <w:pStyle w:val="ListBullet"/>
      </w:pPr>
      <w:r>
        <w:t>taught academic English to Japanese students wishing to study in North American universities</w:t>
      </w:r>
    </w:p>
    <w:p w14:paraId="177D9115" w14:textId="77777777" w:rsidR="004D7507" w:rsidRDefault="00000000">
      <w:pPr>
        <w:pStyle w:val="Heading3"/>
      </w:pPr>
      <w:bookmarkStart w:id="26" w:name="X604dfea50f92a9089c0ddb81f139b13561a1be2"/>
      <w:bookmarkEnd w:id="25"/>
      <w:r>
        <w:t>Challenge Course Facilitator, Trinity Western University, Langley, BC</w:t>
      </w:r>
    </w:p>
    <w:p w14:paraId="473386DB" w14:textId="77777777" w:rsidR="004D7507" w:rsidRDefault="00000000">
      <w:r>
        <w:t>1998-1999 (Seasonal)</w:t>
      </w:r>
    </w:p>
    <w:p w14:paraId="1EC94A31" w14:textId="77777777" w:rsidR="004D7507" w:rsidRDefault="00000000" w:rsidP="00E068D3">
      <w:pPr>
        <w:pStyle w:val="ListBullet"/>
      </w:pPr>
      <w:r>
        <w:t>conducted needs assessment interviews for corporate and community clients</w:t>
      </w:r>
    </w:p>
    <w:p w14:paraId="2B2FE9FB" w14:textId="77777777" w:rsidR="004D7507" w:rsidRDefault="00000000" w:rsidP="00E068D3">
      <w:pPr>
        <w:pStyle w:val="ListBullet"/>
      </w:pPr>
      <w:r>
        <w:t>planned safe and effective team-building tasks using low and high ropes course activities</w:t>
      </w:r>
    </w:p>
    <w:p w14:paraId="68301427" w14:textId="77777777" w:rsidR="004D7507" w:rsidRDefault="00000000" w:rsidP="00E068D3">
      <w:pPr>
        <w:pStyle w:val="ListBullet"/>
      </w:pPr>
      <w:r>
        <w:t>facilitated discussions among participants designed to draw out lessons learned about communication, teamwork, leadership and other collaborative skills</w:t>
      </w:r>
    </w:p>
    <w:p w14:paraId="1782116F" w14:textId="77777777" w:rsidR="004D7507" w:rsidRDefault="00000000" w:rsidP="00E068D3">
      <w:pPr>
        <w:pStyle w:val="ListBullet"/>
      </w:pPr>
      <w:r>
        <w:t>evaluated the effectiveness of challenge course experiences</w:t>
      </w:r>
    </w:p>
    <w:p w14:paraId="73E38D10" w14:textId="77777777" w:rsidR="004D7507" w:rsidRDefault="00000000">
      <w:pPr>
        <w:pStyle w:val="Heading3"/>
      </w:pPr>
      <w:bookmarkStart w:id="27" w:name="certifications"/>
      <w:bookmarkEnd w:id="26"/>
      <w:r>
        <w:t>CERTIFICATIONS</w:t>
      </w:r>
    </w:p>
    <w:p w14:paraId="7BA7926C" w14:textId="77777777" w:rsidR="004D7507" w:rsidRDefault="00000000" w:rsidP="00E068D3">
      <w:pPr>
        <w:pStyle w:val="ListBullet"/>
      </w:pPr>
      <w:r>
        <w:t>British Columbia Ministry of Education Teacher Regulation Branch</w:t>
      </w:r>
    </w:p>
    <w:p w14:paraId="66A943ED" w14:textId="77777777" w:rsidR="004D7507" w:rsidRDefault="00000000" w:rsidP="00E068D3">
      <w:pPr>
        <w:pStyle w:val="ListBullet"/>
        <w:tabs>
          <w:tab w:val="clear" w:pos="360"/>
          <w:tab w:val="num" w:pos="720"/>
        </w:tabs>
        <w:ind w:left="720"/>
      </w:pPr>
      <w:r>
        <w:t>Professional Certificate #L178396</w:t>
      </w:r>
    </w:p>
    <w:p w14:paraId="069FBD55" w14:textId="77777777" w:rsidR="004D7507" w:rsidRDefault="00000000" w:rsidP="00E068D3">
      <w:pPr>
        <w:pStyle w:val="ListBullet"/>
      </w:pPr>
      <w:r>
        <w:t>Alberta Education</w:t>
      </w:r>
    </w:p>
    <w:p w14:paraId="392F1E60" w14:textId="77777777" w:rsidR="004D7507" w:rsidRDefault="00000000" w:rsidP="00E068D3">
      <w:pPr>
        <w:pStyle w:val="ListBullet"/>
        <w:tabs>
          <w:tab w:val="clear" w:pos="360"/>
          <w:tab w:val="num" w:pos="720"/>
        </w:tabs>
        <w:ind w:left="720"/>
      </w:pPr>
      <w:r>
        <w:t>Permanent Professional Certificate #254651U</w:t>
      </w:r>
      <w:bookmarkEnd w:id="22"/>
      <w:bookmarkEnd w:id="27"/>
    </w:p>
    <w:sectPr w:rsidR="004D7507" w:rsidSect="00C83CA0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080" w:bottom="1440" w:left="1080" w:header="73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0561B" w14:textId="77777777" w:rsidR="00F6029F" w:rsidRDefault="00F6029F">
      <w:pPr>
        <w:spacing w:after="0"/>
      </w:pPr>
      <w:r>
        <w:separator/>
      </w:r>
    </w:p>
  </w:endnote>
  <w:endnote w:type="continuationSeparator" w:id="0">
    <w:p w14:paraId="11DAE147" w14:textId="77777777" w:rsidR="00F6029F" w:rsidRDefault="00F602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C7374" w14:textId="77777777" w:rsidR="00F6029F" w:rsidRDefault="00F6029F">
      <w:pPr>
        <w:spacing w:after="0"/>
      </w:pPr>
      <w:r>
        <w:separator/>
      </w:r>
    </w:p>
  </w:footnote>
  <w:footnote w:type="continuationSeparator" w:id="0">
    <w:p w14:paraId="7E11DB54" w14:textId="77777777" w:rsidR="00F6029F" w:rsidRDefault="00F602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D204F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1DC20DE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926">
    <w:abstractNumId w:val="0"/>
  </w:num>
  <w:num w:numId="2" w16cid:durableId="453333258">
    <w:abstractNumId w:val="1"/>
  </w:num>
  <w:num w:numId="3" w16cid:durableId="1289554274">
    <w:abstractNumId w:val="2"/>
  </w:num>
  <w:num w:numId="4" w16cid:durableId="920481161">
    <w:abstractNumId w:val="3"/>
  </w:num>
  <w:num w:numId="5" w16cid:durableId="1481728511">
    <w:abstractNumId w:val="8"/>
  </w:num>
  <w:num w:numId="6" w16cid:durableId="1680623454">
    <w:abstractNumId w:val="4"/>
  </w:num>
  <w:num w:numId="7" w16cid:durableId="1104423748">
    <w:abstractNumId w:val="5"/>
  </w:num>
  <w:num w:numId="8" w16cid:durableId="2088109167">
    <w:abstractNumId w:val="6"/>
  </w:num>
  <w:num w:numId="9" w16cid:durableId="1648318643">
    <w:abstractNumId w:val="7"/>
  </w:num>
  <w:num w:numId="10" w16cid:durableId="804851072">
    <w:abstractNumId w:val="9"/>
  </w:num>
  <w:num w:numId="11" w16cid:durableId="1068963628">
    <w:abstractNumId w:val="12"/>
  </w:num>
  <w:num w:numId="12" w16cid:durableId="642657690">
    <w:abstractNumId w:val="13"/>
  </w:num>
  <w:num w:numId="13" w16cid:durableId="1516189572">
    <w:abstractNumId w:val="14"/>
  </w:num>
  <w:num w:numId="14" w16cid:durableId="1755589871">
    <w:abstractNumId w:val="10"/>
  </w:num>
  <w:num w:numId="15" w16cid:durableId="775175485">
    <w:abstractNumId w:val="11"/>
  </w:num>
  <w:num w:numId="16" w16cid:durableId="149567512">
    <w:abstractNumId w:val="11"/>
  </w:num>
  <w:num w:numId="17" w16cid:durableId="61757697">
    <w:abstractNumId w:val="11"/>
  </w:num>
  <w:num w:numId="18" w16cid:durableId="895899482">
    <w:abstractNumId w:val="11"/>
  </w:num>
  <w:num w:numId="19" w16cid:durableId="993413162">
    <w:abstractNumId w:val="11"/>
  </w:num>
  <w:num w:numId="20" w16cid:durableId="1036736001">
    <w:abstractNumId w:val="11"/>
  </w:num>
  <w:num w:numId="21" w16cid:durableId="1442795789">
    <w:abstractNumId w:val="11"/>
  </w:num>
  <w:num w:numId="22" w16cid:durableId="731005359">
    <w:abstractNumId w:val="11"/>
  </w:num>
  <w:num w:numId="23" w16cid:durableId="1903708676">
    <w:abstractNumId w:val="11"/>
  </w:num>
  <w:num w:numId="24" w16cid:durableId="2081055276">
    <w:abstractNumId w:val="11"/>
  </w:num>
  <w:num w:numId="25" w16cid:durableId="1660887550">
    <w:abstractNumId w:val="11"/>
  </w:num>
  <w:num w:numId="26" w16cid:durableId="1306164118">
    <w:abstractNumId w:val="11"/>
  </w:num>
  <w:num w:numId="27" w16cid:durableId="1668941526">
    <w:abstractNumId w:val="11"/>
  </w:num>
  <w:num w:numId="28" w16cid:durableId="833836009">
    <w:abstractNumId w:val="11"/>
  </w:num>
  <w:num w:numId="29" w16cid:durableId="142890426">
    <w:abstractNumId w:val="11"/>
  </w:num>
  <w:num w:numId="30" w16cid:durableId="1624530498">
    <w:abstractNumId w:val="11"/>
  </w:num>
  <w:num w:numId="31" w16cid:durableId="375548422">
    <w:abstractNumId w:val="11"/>
  </w:num>
  <w:num w:numId="32" w16cid:durableId="1673290813">
    <w:abstractNumId w:val="11"/>
  </w:num>
  <w:num w:numId="33" w16cid:durableId="375088420">
    <w:abstractNumId w:val="11"/>
  </w:num>
  <w:num w:numId="34" w16cid:durableId="467164715">
    <w:abstractNumId w:val="11"/>
  </w:num>
  <w:num w:numId="35" w16cid:durableId="1035689696">
    <w:abstractNumId w:val="11"/>
  </w:num>
  <w:num w:numId="36" w16cid:durableId="1732315159">
    <w:abstractNumId w:val="11"/>
  </w:num>
  <w:num w:numId="37" w16cid:durableId="35740535">
    <w:abstractNumId w:val="11"/>
  </w:num>
  <w:num w:numId="38" w16cid:durableId="272135930">
    <w:abstractNumId w:val="11"/>
  </w:num>
  <w:num w:numId="39" w16cid:durableId="1810439127">
    <w:abstractNumId w:val="11"/>
  </w:num>
  <w:num w:numId="40" w16cid:durableId="318392122">
    <w:abstractNumId w:val="11"/>
  </w:num>
  <w:num w:numId="41" w16cid:durableId="20244287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1ED29F"/>
  <w15:docId w15:val="{236D2696-9B7B-EE44-BD4A-DEEE1EA9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95B00"/>
    <w:pPr>
      <w:spacing w:after="240"/>
    </w:pPr>
    <w:rPr>
      <w:rFonts w:ascii="Aptos" w:eastAsiaTheme="minorHAnsi" w:hAnsi="Aptos" w:cstheme="minorBidi"/>
      <w:sz w:val="24"/>
      <w:szCs w:val="24"/>
    </w:rPr>
  </w:style>
  <w:style w:type="paragraph" w:styleId="Heading1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before="120" w:after="120"/>
      <w:outlineLvl w:val="1"/>
    </w:pPr>
    <w:rPr>
      <w:rFonts w:eastAsiaTheme="majorEastAsia" w:cstheme="maj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429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type="paragraph" w:styleId="BodyText">
    <w:name w:val="Body Text"/>
    <w:basedOn w:val="Address"/>
    <w:link w:val="BodyTextChar"/>
    <w:uiPriority w:val="99"/>
    <w:unhideWhenUsed/>
    <w:rsid w:val="00D95B00"/>
    <w:pPr>
      <w:spacing w:after="120"/>
    </w:pPr>
    <w:rPr>
      <w:color w:val="000000" w:themeColor="text1"/>
      <w:sz w:val="24"/>
    </w:rPr>
  </w:style>
  <w:style w:type="character" w:customStyle="1" w:styleId="BodyTextChar">
    <w:name w:val="Body Text Char"/>
    <w:link w:val="BodyText"/>
    <w:uiPriority w:val="99"/>
    <w:rsid w:val="00D95B00"/>
    <w:rPr>
      <w:rFonts w:ascii="Aptos" w:eastAsiaTheme="minorHAnsi" w:hAnsi="Aptos" w:cstheme="minorBidi"/>
      <w:color w:val="000000" w:themeColor="text1"/>
      <w:sz w:val="24"/>
      <w:szCs w:val="18"/>
    </w:rPr>
  </w:style>
  <w:style w:type="paragraph" w:customStyle="1" w:styleId="FacultyandDept">
    <w:name w:val="Faculty and Dept."/>
    <w:basedOn w:val="Normal"/>
    <w:qFormat/>
    <w:rsid w:val="00DE4295"/>
    <w:rPr>
      <w:noProof/>
      <w:color w:val="002957"/>
      <w:sz w:val="20"/>
    </w:rPr>
  </w:style>
  <w:style w:type="paragraph" w:customStyle="1" w:styleId="Address">
    <w:name w:val="Address"/>
    <w:basedOn w:val="Header"/>
    <w:qFormat/>
    <w:rsid w:val="00DE4295"/>
    <w:pPr>
      <w:tabs>
        <w:tab w:val="clear" w:pos="4320"/>
        <w:tab w:val="clear" w:pos="8640"/>
      </w:tabs>
      <w:spacing w:after="960"/>
    </w:pPr>
    <w:rPr>
      <w:color w:val="002957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29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5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75F0"/>
    <w:rPr>
      <w:rFonts w:ascii="Lucida Grande" w:hAnsi="Lucida Grande" w:cs="Lucida Grande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3F"/>
    <w:rPr>
      <w:rFonts w:ascii="Aptos" w:eastAsiaTheme="minorHAnsi" w:hAnsi="Aptos" w:cs="Times New Roman (Body CS)"/>
      <w:b/>
      <w:caps/>
      <w:noProof/>
      <w:color w:val="000000" w:themeColor="text1"/>
      <w:sz w:val="28"/>
      <w:szCs w:val="24"/>
    </w:rPr>
  </w:style>
  <w:style w:type="paragraph" w:styleId="BodyText2">
    <w:name w:val="Body Text 2"/>
    <w:basedOn w:val="BodyText"/>
    <w:link w:val="BodyText2Char"/>
    <w:uiPriority w:val="99"/>
    <w:unhideWhenUsed/>
    <w:rsid w:val="004C4055"/>
    <w:rPr>
      <w:noProof/>
    </w:rPr>
  </w:style>
  <w:style w:type="character" w:customStyle="1" w:styleId="BodyText2Cha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val="000000" w:themeColor="text1"/>
      <w:sz w:val="22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487E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7E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7EE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164FA"/>
    <w:rPr>
      <w:rFonts w:ascii="Aptos" w:eastAsiaTheme="majorEastAsia" w:hAnsi="Aptos" w:cstheme="majorBidi"/>
      <w:b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B614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418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525C"/>
    <w:pPr>
      <w:spacing w:after="60"/>
      <w:ind w:left="720"/>
    </w:pPr>
  </w:style>
  <w:style w:type="character" w:customStyle="1" w:styleId="normaltextrun">
    <w:name w:val="normaltextrun"/>
    <w:basedOn w:val="DefaultParagraphFont"/>
    <w:rsid w:val="00514842"/>
  </w:style>
  <w:style w:type="character" w:customStyle="1" w:styleId="Heading3Char">
    <w:name w:val="Heading 3 Char"/>
    <w:basedOn w:val="DefaultParagraphFont"/>
    <w:link w:val="Heading3"/>
    <w:uiPriority w:val="9"/>
    <w:rsid w:val="00EA057D"/>
    <w:rPr>
      <w:rFonts w:ascii="Aptos" w:eastAsiaTheme="majorEastAsia" w:hAnsi="Aptos" w:cstheme="majorBidi"/>
      <w:b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308"/>
    <w:rPr>
      <w:rFonts w:ascii="Aptos" w:eastAsiaTheme="majorEastAsia" w:hAnsi="Aptos" w:cstheme="majorBidi"/>
      <w:i/>
      <w:iCs/>
      <w:color w:val="000000" w:themeColor="text1"/>
      <w:sz w:val="24"/>
      <w:szCs w:val="24"/>
    </w:rPr>
  </w:style>
  <w:style w:type="paragraph" w:styleId="ListBullet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Bibliography">
    <w:name w:val="Bibliography"/>
    <w:basedOn w:val="Normal"/>
    <w:next w:val="Normal"/>
    <w:uiPriority w:val="37"/>
    <w:unhideWhenUsed/>
    <w:qFormat/>
    <w:rsid w:val="00E068D3"/>
    <w:pPr>
      <w:spacing w:after="0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9173/irrodl.v17i3.2179" TargetMode="External"/><Relationship Id="rId18" Type="http://schemas.openxmlformats.org/officeDocument/2006/relationships/hyperlink" Target="https://otessa.github.io/2022/friday-may-20-2022.html" TargetMode="External"/><Relationship Id="rId26" Type="http://schemas.openxmlformats.org/officeDocument/2006/relationships/hyperlink" Target="https://www.tru.ca/intercultural/inventor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tessa.org/2021/abstracts/experiencing-a-cognitive-apprenticeship-in-the-context-of-co-designing-and-co-teaching-an-undergraduate-course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i.org/10.18357/otessaj.2024.4.1.63" TargetMode="External"/><Relationship Id="rId12" Type="http://schemas.openxmlformats.org/officeDocument/2006/relationships/hyperlink" Target="https://doi.org/10.18357/otessaj.2024.4.1.57" TargetMode="External"/><Relationship Id="rId17" Type="http://schemas.openxmlformats.org/officeDocument/2006/relationships/hyperlink" Target="https://otessa.github.io/2022/wedesday-may-18-2022.html" TargetMode="External"/><Relationship Id="rId25" Type="http://schemas.openxmlformats.org/officeDocument/2006/relationships/hyperlink" Target="https://otessa.or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tessa.github.io/2022/tuesday-may-17-2022.html" TargetMode="External"/><Relationship Id="rId20" Type="http://schemas.openxmlformats.org/officeDocument/2006/relationships/hyperlink" Target="https://otessa.org/2021/abstracts/resisting-surveillance-technology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8357/otessaj.2024.4.1.63" TargetMode="External"/><Relationship Id="rId24" Type="http://schemas.openxmlformats.org/officeDocument/2006/relationships/hyperlink" Target="http://tinyurl.com/vp8h3q8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otessa.github.io/2023/friday-june-2-online-sessions-only.html" TargetMode="External"/><Relationship Id="rId23" Type="http://schemas.openxmlformats.org/officeDocument/2006/relationships/hyperlink" Target="https://otessa.org/2021/abstracts/indigenous-digital-self-determination/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doi.org/10.19173/irrodl.v17i3.2179" TargetMode="External"/><Relationship Id="rId19" Type="http://schemas.openxmlformats.org/officeDocument/2006/relationships/hyperlink" Target="https://otessa.github.io/2022/tuesday-may-17-2022.html" TargetMode="Externa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hdl.handle.net/10791/47" TargetMode="External"/><Relationship Id="rId14" Type="http://schemas.openxmlformats.org/officeDocument/2006/relationships/hyperlink" Target="https://doi.org/10.18357/otessac.2021.1.1.147" TargetMode="External"/><Relationship Id="rId22" Type="http://schemas.openxmlformats.org/officeDocument/2006/relationships/hyperlink" Target="https://otessa.org/2021/abstracts/humanizing-assessment-in-online-higher-education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doi.org/10.18357/otessaj.2024.4.1.57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Colin Madland</dc:creator>
  <cp:keywords/>
  <cp:lastModifiedBy>Colin Madland</cp:lastModifiedBy>
  <cp:revision>7</cp:revision>
  <dcterms:created xsi:type="dcterms:W3CDTF">2024-09-21T18:32:00Z</dcterms:created>
  <dcterms:modified xsi:type="dcterms:W3CDTF">2024-10-10T21:21:00Z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Colin M. Madland, Ph.D(c)</vt:lpwstr>
  </property>
  <property fmtid="{D5CDD505-2E9C-101B-9397-08002B2CF9AE}" pid="10" name="toc-title">
    <vt:lpwstr>Table of contents</vt:lpwstr>
  </property>
</Properties>
</file>